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27E08271" w:rsidR="00692571" w:rsidRDefault="0065325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 de Junio 2022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0B53FB60" w:rsidR="00692571" w:rsidRDefault="0065325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Noé Luna Acosta</w:t>
            </w:r>
          </w:p>
          <w:p w14:paraId="4C3B67C0" w14:textId="04DA90DD" w:rsidR="00692571" w:rsidRDefault="0065325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Juan Carlos Vázquez Brindis</w:t>
            </w: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2A662E29" w:rsidR="00692571" w:rsidRDefault="00653255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Sistema para eficientar el uso de agua en riego de cultivos.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3AA0D01B" w:rsidR="00B73596" w:rsidRPr="00B73596" w:rsidRDefault="006532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Diplomado Internet de las Cosas de Samsung Innovation Campus</w:t>
            </w: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4C96C0D0" w:rsidR="00B73596" w:rsidRPr="00B73596" w:rsidRDefault="006532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Juan Carlos Vázquez Brindis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552B8EC4" w:rsidR="00B73596" w:rsidRPr="00B73596" w:rsidRDefault="006532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Gilberto </w:t>
            </w:r>
            <w:r w:rsidR="00522ED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Ariel </w:t>
            </w:r>
            <w:proofErr w:type="spellStart"/>
            <w:r w:rsidR="00522ED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Rengel</w:t>
            </w:r>
            <w:proofErr w:type="spellEnd"/>
            <w:r w:rsidR="00522ED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proofErr w:type="spellStart"/>
            <w:r w:rsidR="00522ED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Tellez</w:t>
            </w:r>
            <w:proofErr w:type="spellEnd"/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19C4DEDF" w:rsidR="00B73596" w:rsidRPr="00B73596" w:rsidRDefault="00522ED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Noé Luna Acosta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08FF4432" w:rsidR="00B73596" w:rsidRPr="00B73596" w:rsidRDefault="00522ED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Noé Luna Acosta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5C06C17A" w:rsidR="00B73596" w:rsidRPr="00B73596" w:rsidRDefault="00522ED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para eficientar el uso de agua en riego de cultivos.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5927C61E" w:rsidR="00B73596" w:rsidRPr="00B73596" w:rsidRDefault="00522ED6" w:rsidP="00522ED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Desarrollar un sistema de monitoreo y control de riego de cultivos para regular el uso del agua en función de la necesidad de la planta durante su crecimiento.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42FDF2EC" w:rsidR="00B73596" w:rsidRPr="00B73596" w:rsidRDefault="00522ED6" w:rsidP="00522ED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1. Realizar un monitoreo cont</w:t>
            </w:r>
            <w:r w:rsidR="0083237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nuo de la humedad del suelo, para mantenerla en niveles óptimos durante el crecimiento de la planta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26EB7AF" w14:textId="4D6B760A" w:rsidR="00B73596" w:rsidRDefault="00522ED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2. Regular automáticamente la activación de válvulas de agua para proveer sólo la cantidad necesaria para el cultivo en todo momento.</w:t>
            </w:r>
          </w:p>
          <w:p w14:paraId="1BF6C644" w14:textId="54740849" w:rsidR="00522ED6" w:rsidRPr="00B73596" w:rsidRDefault="00522ED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777FCBF" w14:textId="60CF61F2" w:rsidR="00B73596" w:rsidRDefault="00522ED6" w:rsidP="0027056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3. Crear una base de datos </w:t>
            </w:r>
            <w:r w:rsidR="0027056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 mediciones de humedad, gasto de agua y crecimiento de la planta.</w:t>
            </w:r>
          </w:p>
          <w:p w14:paraId="10CD58DA" w14:textId="77777777" w:rsidR="00270569" w:rsidRDefault="00270569" w:rsidP="0027056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6946D50" w14:textId="4223C6DC" w:rsidR="00270569" w:rsidRDefault="00270569" w:rsidP="0027056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4. Analizar la información obtenida por el sistema, para sugerir condiciones que ayuden a optimizar el uso del agua.</w:t>
            </w:r>
          </w:p>
          <w:p w14:paraId="27E66860" w14:textId="55422BBA" w:rsidR="00270569" w:rsidRPr="00B73596" w:rsidRDefault="00270569" w:rsidP="0027056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2638DC92" w14:textId="77777777" w:rsidR="00270569" w:rsidRDefault="0027056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pretende iniciar la primera fase de un proyecto de mediano plazo que permita el uso optimizado de agua para el crecimiento y desarrollo de cultivos, tanto de temporada (granos o legumbres) como permanentes (frutales y otros). </w:t>
            </w:r>
          </w:p>
          <w:p w14:paraId="67ADF92B" w14:textId="5484BD51" w:rsidR="00AB476E" w:rsidRDefault="0027056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esta primera fase se parte de que, debido a los problemas de sequía en la región</w:t>
            </w:r>
            <w:r w:rsidR="00111AD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sur de Sonora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el agua se vuelve un recurso cada día más valioso y menos disponible para los cultivos de todo tipo. Existen algunas tecnologías para un uso eficiente del agua, como el riego por goteo, y recientemente un sistema tecnológico emergente que utiliza inteligencia artificial para el análisis de gran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des volúmenes de datos y tomar decisiones en relación a la cantidad óptima de líquido necesario para un plantío particular. Sin embargo, estas tecnologías, todas de origen extranjero a la fecha, son también muy costosas para la mayoría de los productores agrícolas del noroeste de M</w:t>
            </w:r>
            <w:r w:rsidR="00AB47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éxico. Por ello, queremos iniciar un proceso para generar tecnología propia que ayude a resolver esta necesidad en la región y se utilice de manera más optimizada este vital recurso, el agua.</w:t>
            </w:r>
          </w:p>
          <w:p w14:paraId="1D140B5F" w14:textId="768FFFEE" w:rsidR="00B73596" w:rsidRPr="00B73596" w:rsidRDefault="00AB476E" w:rsidP="00AB476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Las características iniciales, en esta primera fase, serán de un sistema de cómputo que reciba datos recogidos por sensores de humedad, flujo de agua y altura de la planta, guardándolos en una base de datos, a la vez que se utilizarán para controlar la apertura y cierre de una válvula hidráulica.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3391A420" w14:textId="77777777" w:rsidR="00B73596" w:rsidRDefault="004D360D" w:rsidP="00AB476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de hardware que incluye sensor de humedad de suelo, sensor de flujo de agua </w:t>
            </w:r>
            <w:r w:rsidR="00A1699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 altura de la planta, mientras se encuentre en proceso de crecimiento.</w:t>
            </w:r>
          </w:p>
          <w:p w14:paraId="58482432" w14:textId="289EAC01" w:rsidR="00A1699C" w:rsidRDefault="00A1699C" w:rsidP="00AB476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Software para monitoreo continuo del volumen de agua utilizado, grado de humedad del suelo y porcentaje de crecimiento de la planta mientras está en desarrollo vertical; se controlará la apertura y cierre de una válvula hidráulica según los requerimientos de agua.</w:t>
            </w:r>
          </w:p>
          <w:p w14:paraId="55E570C5" w14:textId="77589BBB" w:rsidR="00A1699C" w:rsidRPr="00B73596" w:rsidRDefault="00A1699C" w:rsidP="00AB476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 de las mediciones realizadas, incluyendo valores de las variables, fecha y hora de cada lectura.</w:t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56CEA3C5" w:rsidR="00B73596" w:rsidRPr="00B73596" w:rsidRDefault="00A1699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1. Análisis de datos obtenidos en cada cultivo donde se aplique el sistema, proporcionando a su propietario un conjunto de conclusiones y recomendaciones para la toma de decisiones.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01C66E21" w:rsidR="00B73596" w:rsidRPr="00B73596" w:rsidRDefault="00A1699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2. Proporcionar la base de datos obtenida a quien la requiera para su análisis particular.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5FE00C7D" w:rsidR="00B73596" w:rsidRPr="00B73596" w:rsidRDefault="00A1699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3. Derivado de los resultados en su primera fase, se procederá al diseño de la siguiente fase, para mejorar la utilidad de la aplicación.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58B76E64" w:rsidR="00B73596" w:rsidRPr="00B73596" w:rsidRDefault="00A1699C" w:rsidP="00AB476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espera obtener reportes de la correlación del volumen de agua utilizado por planta en un cultivo</w:t>
            </w:r>
            <w:r w:rsidR="00224A0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 el crecimiento de la misma, que permita establecer criterios para el uso mínimo pero suficiente de agua sin menoscabo del desarrollo de la planta.</w:t>
            </w:r>
            <w:bookmarkStart w:id="0" w:name="_GoBack"/>
            <w:bookmarkEnd w:id="0"/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28CF30CC" w:rsidR="00B73596" w:rsidRPr="00B73596" w:rsidRDefault="00AB476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Juan Carlos:</w:t>
            </w:r>
            <w:r w:rsidR="00A1699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Programación en sitio y pruebas locales.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6CD2AD25" w:rsidR="00B73596" w:rsidRPr="00B73596" w:rsidRDefault="00AB476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Gilberto:</w:t>
            </w:r>
            <w:r w:rsidR="00A1699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Programación a distancia y pruebas remotas.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076246DB" w:rsidR="00B73596" w:rsidRPr="00B73596" w:rsidRDefault="00AB476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Noé:</w:t>
            </w:r>
            <w:r w:rsidR="00A1699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Hardware y documentación del proyecto.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29B91" w14:textId="77777777" w:rsidR="004A5CCE" w:rsidRDefault="004A5CCE">
      <w:r>
        <w:separator/>
      </w:r>
    </w:p>
  </w:endnote>
  <w:endnote w:type="continuationSeparator" w:id="0">
    <w:p w14:paraId="7FA03D0E" w14:textId="77777777" w:rsidR="004A5CCE" w:rsidRDefault="004A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4A5CCE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6D683345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224A0B">
      <w:rPr>
        <w:rFonts w:ascii="MicrogrammaDMedExt" w:hAnsi="MicrogrammaDMedExt"/>
        <w:noProof/>
        <w:color w:val="333333"/>
        <w:spacing w:val="12"/>
        <w:sz w:val="14"/>
        <w:szCs w:val="14"/>
      </w:rPr>
      <w:t>1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224A0B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val="en-US" w:eastAsia="en-US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4A5CCE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B531D" w14:textId="77777777" w:rsidR="004A5CCE" w:rsidRDefault="004A5CCE">
      <w:r>
        <w:rPr>
          <w:color w:val="000000"/>
        </w:rPr>
        <w:separator/>
      </w:r>
    </w:p>
  </w:footnote>
  <w:footnote w:type="continuationSeparator" w:id="0">
    <w:p w14:paraId="50DD304A" w14:textId="77777777" w:rsidR="004A5CCE" w:rsidRDefault="004A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4A5CCE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56D75"/>
    <w:rsid w:val="00067DBB"/>
    <w:rsid w:val="00111ADC"/>
    <w:rsid w:val="00146A7F"/>
    <w:rsid w:val="0017295B"/>
    <w:rsid w:val="00203E6B"/>
    <w:rsid w:val="00224A0B"/>
    <w:rsid w:val="00270569"/>
    <w:rsid w:val="002D10CB"/>
    <w:rsid w:val="00351B12"/>
    <w:rsid w:val="00363F7D"/>
    <w:rsid w:val="003675F8"/>
    <w:rsid w:val="003A0F2F"/>
    <w:rsid w:val="00436B6D"/>
    <w:rsid w:val="00493924"/>
    <w:rsid w:val="004A5CCE"/>
    <w:rsid w:val="004D360D"/>
    <w:rsid w:val="00522ED6"/>
    <w:rsid w:val="00533D6F"/>
    <w:rsid w:val="0054609E"/>
    <w:rsid w:val="005B1859"/>
    <w:rsid w:val="006403D8"/>
    <w:rsid w:val="00653255"/>
    <w:rsid w:val="006700BF"/>
    <w:rsid w:val="00692571"/>
    <w:rsid w:val="006F20A6"/>
    <w:rsid w:val="00713DB2"/>
    <w:rsid w:val="007961DE"/>
    <w:rsid w:val="00797245"/>
    <w:rsid w:val="007B3D32"/>
    <w:rsid w:val="007D6EBA"/>
    <w:rsid w:val="008320AB"/>
    <w:rsid w:val="00832374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1699C"/>
    <w:rsid w:val="00A24F73"/>
    <w:rsid w:val="00A91B34"/>
    <w:rsid w:val="00AB476E"/>
    <w:rsid w:val="00B52532"/>
    <w:rsid w:val="00B73596"/>
    <w:rsid w:val="00B77D5D"/>
    <w:rsid w:val="00BB72BB"/>
    <w:rsid w:val="00C31ED0"/>
    <w:rsid w:val="00C657C4"/>
    <w:rsid w:val="00C8610F"/>
    <w:rsid w:val="00C94D1A"/>
    <w:rsid w:val="00D4444E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387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Noe Luna</cp:lastModifiedBy>
  <cp:revision>5</cp:revision>
  <dcterms:created xsi:type="dcterms:W3CDTF">2022-06-10T17:44:00Z</dcterms:created>
  <dcterms:modified xsi:type="dcterms:W3CDTF">2022-06-13T16:11:00Z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